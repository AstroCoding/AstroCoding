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5C5EA964" w14:textId="77777777" w:rsidTr="00E3110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2FB2C49D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82D96F8" w14:textId="4E2CD59B" w:rsidR="00605A5B" w:rsidRPr="00F316AD" w:rsidRDefault="007C1239" w:rsidP="00605A5B">
            <w:pPr>
              <w:pStyle w:val="Title"/>
            </w:pPr>
            <w:r>
              <w:t>Mark</w:t>
            </w:r>
            <w:r w:rsidR="00A77921">
              <w:t xml:space="preserve"> </w:t>
            </w:r>
            <w:r>
              <w:rPr>
                <w:rStyle w:val="Emphasis"/>
              </w:rPr>
              <w:t>Hutchison</w:t>
            </w:r>
          </w:p>
          <w:p w14:paraId="17929090" w14:textId="77777777" w:rsidR="00605A5B" w:rsidRDefault="007C1239" w:rsidP="00A77921">
            <w:pPr>
              <w:pStyle w:val="Subtitle"/>
            </w:pPr>
            <w:r>
              <w:t>Computer Science</w:t>
            </w:r>
          </w:p>
          <w:p w14:paraId="0805A36E" w14:textId="34906C22" w:rsidR="005A5887" w:rsidRPr="00E3110A" w:rsidRDefault="005A5887" w:rsidP="00E3110A">
            <w:pPr>
              <w:pStyle w:val="TextRight"/>
              <w:rPr>
                <w:color w:val="80865A" w:themeColor="accent3" w:themeShade="BF"/>
              </w:rPr>
            </w:pPr>
            <w:r w:rsidRPr="00E3110A">
              <w:rPr>
                <w:color w:val="80865A" w:themeColor="accent3" w:themeShade="BF"/>
              </w:rPr>
              <w:t xml:space="preserve">https://github.com/AstroCoding </w:t>
            </w:r>
            <w:r w:rsidRPr="005A5887">
              <w:rPr>
                <w:sz w:val="28"/>
                <w:szCs w:val="28"/>
              </w:rPr>
              <w:t>•</w:t>
            </w:r>
            <w:r w:rsidRPr="005A5887">
              <w:t xml:space="preserve">  </w:t>
            </w:r>
            <w:hyperlink r:id="rId11" w:history="1">
              <w:r w:rsidRPr="00E3110A">
                <w:rPr>
                  <w:color w:val="80865A" w:themeColor="accent3" w:themeShade="BF"/>
                </w:rPr>
                <w:t>https://www.linkedin.com/in/mark-j-hutchison/</w:t>
              </w:r>
            </w:hyperlink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B5B65D6" w14:textId="77777777" w:rsidR="00605A5B" w:rsidRDefault="00605A5B"/>
        </w:tc>
      </w:tr>
      <w:tr w:rsidR="00F4501B" w14:paraId="5D21F370" w14:textId="77777777" w:rsidTr="00E3110A">
        <w:trPr>
          <w:trHeight w:val="79"/>
        </w:trPr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6955BB0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AEB3A2B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D23452F" w14:textId="77777777" w:rsidR="00F4501B" w:rsidRDefault="00F4501B"/>
        </w:tc>
      </w:tr>
      <w:tr w:rsidR="00605A5B" w14:paraId="5A30AAFB" w14:textId="77777777" w:rsidTr="00E3110A">
        <w:trPr>
          <w:trHeight w:val="193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A8507F2" w14:textId="77777777" w:rsidR="00605A5B" w:rsidRPr="00605A5B" w:rsidRDefault="008A426B" w:rsidP="00605A5B">
            <w:pPr>
              <w:pStyle w:val="Heading1"/>
            </w:pPr>
            <w:sdt>
              <w:sdtPr>
                <w:id w:val="1604447469"/>
                <w:placeholder>
                  <w:docPart w:val="A012B15E9EF64AE4B042C675EA8194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5E1E7965" w14:textId="0D992727" w:rsidR="007C1239" w:rsidRDefault="007C1239" w:rsidP="007C1239">
            <w:pPr>
              <w:pStyle w:val="TextLeft"/>
            </w:pPr>
            <w:r>
              <w:t>40 Browns Crescent</w:t>
            </w:r>
          </w:p>
          <w:p w14:paraId="6AFD827A" w14:textId="410A98B3" w:rsidR="00C1095A" w:rsidRDefault="007C1239" w:rsidP="007C1239">
            <w:pPr>
              <w:pStyle w:val="TextLeft"/>
            </w:pPr>
            <w:r>
              <w:t>Acton, ON, L7J 3A4</w:t>
            </w:r>
          </w:p>
          <w:p w14:paraId="1A837590" w14:textId="1B818804" w:rsidR="00C1095A" w:rsidRDefault="007C1239" w:rsidP="00C1095A">
            <w:pPr>
              <w:pStyle w:val="TextLeft"/>
            </w:pPr>
            <w:r>
              <w:t>(519) 362-2745</w:t>
            </w:r>
          </w:p>
          <w:p w14:paraId="38DD26BE" w14:textId="090917AA" w:rsidR="00605A5B" w:rsidRPr="005A5887" w:rsidRDefault="005A5887" w:rsidP="005A5887">
            <w:pPr>
              <w:pStyle w:val="TextLeft"/>
              <w:rPr>
                <w:color w:val="80865A" w:themeColor="accent3" w:themeShade="BF"/>
              </w:rPr>
            </w:pPr>
            <w:hyperlink r:id="rId12" w:history="1">
              <w:r w:rsidRPr="005A5887">
                <w:rPr>
                  <w:rStyle w:val="Hyperlink"/>
                  <w:color w:val="80865A" w:themeColor="accent3" w:themeShade="BF"/>
                </w:rPr>
                <w:t>1waterloomark@gmail.com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72418EC" w14:textId="77777777" w:rsidR="00605A5B" w:rsidRDefault="008A426B" w:rsidP="00605A5B">
            <w:pPr>
              <w:pStyle w:val="Heading2"/>
            </w:pPr>
            <w:sdt>
              <w:sdtPr>
                <w:id w:val="-651833632"/>
                <w:placeholder>
                  <w:docPart w:val="8049EC8951C14BC085FC536FF2AE33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5EDCDDAA" w14:textId="60BDD4CE" w:rsidR="00605A5B" w:rsidRPr="006E70D3" w:rsidRDefault="00BA7985" w:rsidP="006E70D3">
            <w:pPr>
              <w:pStyle w:val="TextRight"/>
            </w:pPr>
            <w:r>
              <w:t xml:space="preserve">As a passionate coder with a love of Object Oriented and Imperative Programming, I am looking for a place to gain experience in my field. Not only am I up to any task, but I am certain that I can meet the expectations. </w:t>
            </w:r>
          </w:p>
        </w:tc>
      </w:tr>
      <w:tr w:rsidR="000E1D44" w14:paraId="32611B07" w14:textId="77777777" w:rsidTr="00E3110A">
        <w:trPr>
          <w:trHeight w:val="308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81C526D" w14:textId="77777777" w:rsidR="000E1D44" w:rsidRDefault="008A426B" w:rsidP="000E1D44">
            <w:pPr>
              <w:pStyle w:val="Heading1"/>
            </w:pPr>
            <w:sdt>
              <w:sdtPr>
                <w:id w:val="1723097672"/>
                <w:placeholder>
                  <w:docPart w:val="DDE94FD39183455E807C431E2DB4E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6681D892" w14:textId="7A1EEA9B" w:rsidR="007C1239" w:rsidRDefault="007C1239" w:rsidP="007C1239">
            <w:pPr>
              <w:pStyle w:val="TextLeft"/>
            </w:pPr>
            <w:r>
              <w:t>McMaster University</w:t>
            </w:r>
          </w:p>
          <w:p w14:paraId="23EE9892" w14:textId="0AE633D1" w:rsidR="007C1239" w:rsidRDefault="007C1239" w:rsidP="007C1239">
            <w:pPr>
              <w:pStyle w:val="TextLeft"/>
            </w:pPr>
            <w:r>
              <w:t>Hamilton,</w:t>
            </w:r>
            <w:r w:rsidRPr="007C1239">
              <w:t xml:space="preserve"> </w:t>
            </w:r>
            <w:r>
              <w:t>ON</w:t>
            </w:r>
          </w:p>
          <w:p w14:paraId="0A0938BD" w14:textId="77777777" w:rsidR="000E1D44" w:rsidRDefault="007C1239" w:rsidP="007C1239">
            <w:pPr>
              <w:pStyle w:val="TextLeft"/>
            </w:pPr>
            <w:r>
              <w:t xml:space="preserve">Computer Science </w:t>
            </w:r>
            <w:r w:rsidRPr="007C1239">
              <w:rPr>
                <w:b/>
                <w:bCs/>
              </w:rPr>
              <w:t>Co-Op</w:t>
            </w:r>
          </w:p>
          <w:p w14:paraId="5FF47E46" w14:textId="77777777" w:rsidR="007C1239" w:rsidRPr="007C1239" w:rsidRDefault="007C1239" w:rsidP="007C1239">
            <w:pPr>
              <w:pStyle w:val="TextLeft"/>
            </w:pPr>
            <w:r w:rsidRPr="007C1239">
              <w:t>Bachelor of Applied Science Degree (B.A.Sc.)</w:t>
            </w:r>
          </w:p>
          <w:p w14:paraId="2B3722BC" w14:textId="77777777" w:rsidR="007C1239" w:rsidRDefault="007C1239" w:rsidP="007C1239">
            <w:pPr>
              <w:pStyle w:val="TextLeft"/>
            </w:pPr>
            <w:r w:rsidRPr="007C1239">
              <w:t>Class of 2019</w:t>
            </w:r>
            <w:r>
              <w:t xml:space="preserve"> – </w:t>
            </w:r>
            <w:r w:rsidRPr="007C1239">
              <w:t>2023</w:t>
            </w:r>
          </w:p>
          <w:p w14:paraId="0CD95C5F" w14:textId="77777777" w:rsidR="00E3110A" w:rsidRDefault="00E3110A" w:rsidP="00E3110A">
            <w:pPr>
              <w:pStyle w:val="Text"/>
              <w:jc w:val="center"/>
            </w:pPr>
            <w:r>
              <w:pict w14:anchorId="770819F9">
                <v:rect id="_x0000_i1025" style="width:468pt;height:1.5pt" o:hralign="center" o:hrstd="t" o:hr="t" fillcolor="#a0a0a0" stroked="f"/>
              </w:pict>
            </w:r>
          </w:p>
          <w:p w14:paraId="09B9662E" w14:textId="77777777" w:rsidR="00E3110A" w:rsidRDefault="00E3110A" w:rsidP="00E3110A">
            <w:pPr>
              <w:pStyle w:val="TextLeft"/>
            </w:pPr>
            <w:r>
              <w:t>Acton District High School,</w:t>
            </w:r>
          </w:p>
          <w:p w14:paraId="2891B8FF" w14:textId="77777777" w:rsidR="00E3110A" w:rsidRDefault="00E3110A" w:rsidP="00E3110A">
            <w:pPr>
              <w:pStyle w:val="TextLeft"/>
            </w:pPr>
            <w:r>
              <w:t>Acton Ontario</w:t>
            </w:r>
          </w:p>
          <w:p w14:paraId="01473D76" w14:textId="7972D0A5" w:rsidR="00E3110A" w:rsidRPr="00E3110A" w:rsidRDefault="00E3110A" w:rsidP="00E3110A">
            <w:pPr>
              <w:pStyle w:val="TextLeft"/>
            </w:pPr>
            <w:r>
              <w:t>Ontario Secondary School Diploma (OSSD)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50D78B0" w14:textId="04E5EA8A" w:rsidR="00A77921" w:rsidRDefault="00BA7985" w:rsidP="00A77921">
            <w:pPr>
              <w:pStyle w:val="Heading2"/>
            </w:pPr>
            <w:r>
              <w:t>Work Experience</w:t>
            </w:r>
          </w:p>
          <w:p w14:paraId="177E0302" w14:textId="60DF1206" w:rsidR="00E3110A" w:rsidRDefault="00E3110A" w:rsidP="00E3110A">
            <w:pPr>
              <w:pStyle w:val="SmallText"/>
            </w:pPr>
            <w:r>
              <w:t>September 201</w:t>
            </w:r>
            <w:r>
              <w:t>9</w:t>
            </w:r>
            <w:r>
              <w:t xml:space="preserve"> </w:t>
            </w:r>
            <w:r>
              <w:t>– April 2020</w:t>
            </w:r>
          </w:p>
          <w:p w14:paraId="58463300" w14:textId="2975F0AC" w:rsidR="00E3110A" w:rsidRPr="000E1D44" w:rsidRDefault="00E3110A" w:rsidP="00E3110A">
            <w:pPr>
              <w:pStyle w:val="TextRight"/>
            </w:pPr>
            <w:r>
              <w:t>Teaching Assistant - Intro to Python</w:t>
            </w:r>
            <w:r>
              <w:t xml:space="preserve"> </w:t>
            </w:r>
            <w:r w:rsidRPr="000E1D44">
              <w:t xml:space="preserve">• </w:t>
            </w:r>
            <w:r>
              <w:t>McMaster University</w:t>
            </w:r>
          </w:p>
          <w:p w14:paraId="03636749" w14:textId="77777777" w:rsidR="00E3110A" w:rsidRPr="00E3110A" w:rsidRDefault="00E3110A" w:rsidP="00E3110A"/>
          <w:p w14:paraId="10DBC0D9" w14:textId="580728FC" w:rsidR="000E1D44" w:rsidRDefault="00BA7985" w:rsidP="000E1D44">
            <w:pPr>
              <w:pStyle w:val="SmallText"/>
            </w:pPr>
            <w:r>
              <w:t>September 4</w:t>
            </w:r>
            <w:r w:rsidRPr="00BA7985">
              <w:rPr>
                <w:vertAlign w:val="superscript"/>
              </w:rPr>
              <w:t>th</w:t>
            </w:r>
            <w:r>
              <w:t>, 2017 - Present</w:t>
            </w:r>
          </w:p>
          <w:p w14:paraId="5981F9B1" w14:textId="2EB29393" w:rsidR="000E1D44" w:rsidRPr="000E1D44" w:rsidRDefault="00BA7985" w:rsidP="000E1D44">
            <w:pPr>
              <w:pStyle w:val="TextRight"/>
            </w:pPr>
            <w:r>
              <w:t>Web Developer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Freelance</w:t>
            </w:r>
          </w:p>
          <w:p w14:paraId="6A54EDFA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573A7CEA" w14:textId="7D9762B1" w:rsidR="0057534A" w:rsidRPr="00BA7985" w:rsidRDefault="00BA7985" w:rsidP="0057534A">
            <w:pPr>
              <w:pStyle w:val="SmallText"/>
            </w:pPr>
            <w:r>
              <w:t>August 21</w:t>
            </w:r>
            <w:r w:rsidRPr="00BA7985">
              <w:rPr>
                <w:vertAlign w:val="superscript"/>
              </w:rPr>
              <w:t>st</w:t>
            </w:r>
            <w:r>
              <w:t>, 2017 - Present</w:t>
            </w:r>
          </w:p>
          <w:p w14:paraId="60A5863E" w14:textId="2EAF3610" w:rsidR="0057534A" w:rsidRPr="000E1D44" w:rsidRDefault="00BA7985" w:rsidP="00BA7985">
            <w:pPr>
              <w:pStyle w:val="TextRight"/>
            </w:pPr>
            <w:r>
              <w:t>Crew Member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Guest Experience Leader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McDonald’s</w:t>
            </w:r>
          </w:p>
          <w:p w14:paraId="491BE159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4DA0F197" w14:textId="48B48623" w:rsidR="000E1D44" w:rsidRDefault="00BA7985" w:rsidP="0057534A">
            <w:pPr>
              <w:pStyle w:val="TextRight"/>
            </w:pPr>
            <w:r>
              <w:t>These jobs helped me learn to properly communicate in big and small jobs, and effectively manage my time to complete a variety of tasks, from code to customers.</w:t>
            </w:r>
          </w:p>
        </w:tc>
      </w:tr>
      <w:tr w:rsidR="000E1D44" w14:paraId="35EEE3D3" w14:textId="77777777" w:rsidTr="00E3110A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256A7F8" w14:textId="56CF9E91" w:rsidR="000E1D44" w:rsidRPr="00E3110A" w:rsidRDefault="007C1239" w:rsidP="00A77921">
            <w:pPr>
              <w:pStyle w:val="Heading1"/>
              <w:rPr>
                <w:sz w:val="24"/>
              </w:rPr>
            </w:pPr>
            <w:r w:rsidRPr="00E3110A">
              <w:rPr>
                <w:sz w:val="24"/>
              </w:rPr>
              <w:t>Highlight of Qualifications</w:t>
            </w:r>
          </w:p>
          <w:p w14:paraId="78C611A4" w14:textId="77777777" w:rsidR="007C1239" w:rsidRPr="00E3110A" w:rsidRDefault="00BA7985" w:rsidP="00BA7985">
            <w:pPr>
              <w:pStyle w:val="Heading2"/>
              <w:jc w:val="right"/>
              <w:rPr>
                <w:rStyle w:val="Emphasis"/>
                <w:sz w:val="22"/>
                <w:szCs w:val="22"/>
              </w:rPr>
            </w:pPr>
            <w:r w:rsidRPr="00E3110A">
              <w:rPr>
                <w:rStyle w:val="Emphasis"/>
                <w:sz w:val="22"/>
                <w:szCs w:val="22"/>
              </w:rPr>
              <w:t>Programming Languages</w:t>
            </w:r>
          </w:p>
          <w:p w14:paraId="6A3DDA1C" w14:textId="77777777" w:rsidR="00BA7985" w:rsidRDefault="00BA7985" w:rsidP="00BA7985">
            <w:pPr>
              <w:pStyle w:val="SmallText"/>
              <w:jc w:val="right"/>
            </w:pPr>
            <w:r>
              <w:t>(in order of proficiency)</w:t>
            </w:r>
          </w:p>
          <w:p w14:paraId="2680B56B" w14:textId="77777777" w:rsidR="00BA7985" w:rsidRP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 w:rsidRPr="00BA7985">
              <w:t>HTML, CSS, JS</w:t>
            </w:r>
          </w:p>
          <w:p w14:paraId="4C8350EB" w14:textId="77777777" w:rsidR="00BA7985" w:rsidRP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 w:rsidRPr="00BA7985">
              <w:t>SQL Databasing</w:t>
            </w:r>
          </w:p>
          <w:p w14:paraId="13B39883" w14:textId="0FF4E646" w:rsid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 w:rsidRPr="00BA7985">
              <w:t>Python3</w:t>
            </w:r>
          </w:p>
          <w:p w14:paraId="4132BBAF" w14:textId="599CBC80" w:rsidR="00BA7985" w:rsidRP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>
              <w:t>Bash Scripting</w:t>
            </w:r>
          </w:p>
          <w:p w14:paraId="6028B4EA" w14:textId="77777777" w:rsidR="00BA7985" w:rsidRP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 w:rsidRPr="00BA7985">
              <w:t>Java</w:t>
            </w:r>
          </w:p>
          <w:p w14:paraId="47EB8154" w14:textId="77777777" w:rsid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 w:rsidRPr="00BA7985">
              <w:t>.</w:t>
            </w:r>
            <w:r>
              <w:t>N</w:t>
            </w:r>
            <w:r w:rsidRPr="00BA7985">
              <w:t>et Framework (C, C++)</w:t>
            </w:r>
          </w:p>
          <w:p w14:paraId="3584A48A" w14:textId="6CF86352" w:rsid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>
              <w:t>Haskell</w:t>
            </w:r>
          </w:p>
          <w:p w14:paraId="1007456A" w14:textId="6995404E" w:rsidR="00BA7985" w:rsidRDefault="00BA7985" w:rsidP="00BA7985">
            <w:pPr>
              <w:pStyle w:val="TextRight"/>
              <w:numPr>
                <w:ilvl w:val="0"/>
                <w:numId w:val="4"/>
              </w:numPr>
            </w:pPr>
            <w:r>
              <w:t>Git</w:t>
            </w:r>
          </w:p>
          <w:p w14:paraId="4FF1107A" w14:textId="5C4CF8E2" w:rsidR="00BA7985" w:rsidRPr="00BA7985" w:rsidRDefault="00BA7985" w:rsidP="00BA7985"/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E12032A" w14:textId="350B7EA5" w:rsidR="000E1D44" w:rsidRDefault="00BA7985" w:rsidP="00A77921">
            <w:pPr>
              <w:pStyle w:val="Heading2"/>
            </w:pPr>
            <w:r>
              <w:t>Programming Experience</w:t>
            </w:r>
          </w:p>
          <w:p w14:paraId="2F28EBA4" w14:textId="77777777" w:rsidR="005A5887" w:rsidRDefault="005A5887" w:rsidP="005A5887">
            <w:pPr>
              <w:pStyle w:val="SmallText"/>
            </w:pPr>
            <w:r>
              <w:t>May 28</w:t>
            </w:r>
            <w:r>
              <w:rPr>
                <w:vertAlign w:val="superscript"/>
              </w:rPr>
              <w:t xml:space="preserve">th, </w:t>
            </w:r>
            <w:r>
              <w:t>2019 – May 29</w:t>
            </w:r>
            <w:r>
              <w:rPr>
                <w:vertAlign w:val="superscript"/>
              </w:rPr>
              <w:t>th</w:t>
            </w:r>
            <w:r>
              <w:t>, 2019</w:t>
            </w:r>
          </w:p>
          <w:p w14:paraId="4FE4B5CA" w14:textId="29B02D42" w:rsidR="005A5887" w:rsidRDefault="005A5887" w:rsidP="005A5887">
            <w:pPr>
              <w:pStyle w:val="Text"/>
            </w:pPr>
            <w:r>
              <w:t xml:space="preserve">McMaster University </w:t>
            </w:r>
            <w:r>
              <w:rPr>
                <w:color w:val="BE9268"/>
              </w:rPr>
              <w:t>•</w:t>
            </w:r>
            <w:r>
              <w:t xml:space="preserve"> High GPA</w:t>
            </w:r>
          </w:p>
          <w:p w14:paraId="141EDD9A" w14:textId="5A09FC57" w:rsidR="005A5887" w:rsidRDefault="005A5887" w:rsidP="005A5887">
            <w:pPr>
              <w:pStyle w:val="Text"/>
              <w:numPr>
                <w:ilvl w:val="0"/>
                <w:numId w:val="5"/>
              </w:numPr>
              <w:ind w:left="454" w:hanging="283"/>
            </w:pPr>
            <w:r>
              <w:t>Received 12.0 GPA in all Computer Science courses, and a 10.85 GPA overall</w:t>
            </w:r>
          </w:p>
          <w:p w14:paraId="15064AA6" w14:textId="70DC6EE1" w:rsidR="005A5887" w:rsidRPr="005A5887" w:rsidRDefault="005A5887" w:rsidP="005A5887"/>
          <w:p w14:paraId="57231E56" w14:textId="77777777" w:rsidR="005A5887" w:rsidRDefault="005A5887" w:rsidP="005A5887">
            <w:pPr>
              <w:pStyle w:val="SmallText"/>
            </w:pPr>
            <w:r>
              <w:t>May 28</w:t>
            </w:r>
            <w:r>
              <w:rPr>
                <w:vertAlign w:val="superscript"/>
              </w:rPr>
              <w:t xml:space="preserve">th, </w:t>
            </w:r>
            <w:r>
              <w:t>2019 – May 29</w:t>
            </w:r>
            <w:r>
              <w:rPr>
                <w:vertAlign w:val="superscript"/>
              </w:rPr>
              <w:t>th</w:t>
            </w:r>
            <w:r>
              <w:t>, 2019</w:t>
            </w:r>
          </w:p>
          <w:p w14:paraId="794FA9F9" w14:textId="77777777" w:rsidR="005A5887" w:rsidRDefault="005A5887" w:rsidP="005A5887">
            <w:pPr>
              <w:pStyle w:val="Text"/>
            </w:pPr>
            <w:r>
              <w:t xml:space="preserve">Skills Canada </w:t>
            </w:r>
            <w:r>
              <w:rPr>
                <w:color w:val="BE9268"/>
              </w:rPr>
              <w:t>•</w:t>
            </w:r>
            <w:r>
              <w:t xml:space="preserve"> Web Design and Development </w:t>
            </w:r>
            <w:r>
              <w:rPr>
                <w:color w:val="BE9268"/>
              </w:rPr>
              <w:t>•</w:t>
            </w:r>
            <w:r>
              <w:t xml:space="preserve"> Bronze Medal</w:t>
            </w:r>
          </w:p>
          <w:p w14:paraId="0038A268" w14:textId="77777777" w:rsidR="005A5887" w:rsidRDefault="005A5887" w:rsidP="005A5887">
            <w:pPr>
              <w:pStyle w:val="Text"/>
              <w:numPr>
                <w:ilvl w:val="0"/>
                <w:numId w:val="5"/>
              </w:numPr>
              <w:ind w:left="454" w:hanging="283"/>
            </w:pPr>
            <w:r>
              <w:t>Develop Fully Functional Website with Administrative Features using HTML, CSS, JS, and MySQL in 16 hours.</w:t>
            </w:r>
          </w:p>
          <w:p w14:paraId="17BB2775" w14:textId="77777777" w:rsidR="005A5887" w:rsidRDefault="005A5887" w:rsidP="005A5887">
            <w:pPr>
              <w:pStyle w:val="SmallText"/>
            </w:pPr>
          </w:p>
          <w:p w14:paraId="01E56569" w14:textId="77777777" w:rsidR="005A5887" w:rsidRDefault="005A5887" w:rsidP="005A5887">
            <w:pPr>
              <w:pStyle w:val="SmallText"/>
            </w:pPr>
            <w:r>
              <w:t>September 4</w:t>
            </w:r>
            <w:r>
              <w:rPr>
                <w:vertAlign w:val="superscript"/>
              </w:rPr>
              <w:t xml:space="preserve">th, </w:t>
            </w:r>
            <w:r>
              <w:t>2017 – June 28</w:t>
            </w:r>
            <w:r>
              <w:rPr>
                <w:vertAlign w:val="superscript"/>
              </w:rPr>
              <w:t>th</w:t>
            </w:r>
            <w:r>
              <w:t>, 2019</w:t>
            </w:r>
          </w:p>
          <w:p w14:paraId="58702DF0" w14:textId="77777777" w:rsidR="005A5887" w:rsidRDefault="005A5887" w:rsidP="005A5887">
            <w:pPr>
              <w:pStyle w:val="Text"/>
            </w:pPr>
            <w:r>
              <w:t xml:space="preserve">Acton District High School </w:t>
            </w:r>
            <w:r>
              <w:rPr>
                <w:color w:val="BE9268"/>
              </w:rPr>
              <w:t>•</w:t>
            </w:r>
            <w:r>
              <w:t xml:space="preserve"> Highest Computer Science Grade Award</w:t>
            </w:r>
          </w:p>
          <w:p w14:paraId="629F3672" w14:textId="77777777" w:rsidR="005A5887" w:rsidRDefault="005A5887" w:rsidP="005A5887"/>
          <w:p w14:paraId="10F8A9CE" w14:textId="7BBBC9D8" w:rsidR="005A5887" w:rsidRDefault="005A5887" w:rsidP="005A5887">
            <w:pPr>
              <w:pStyle w:val="Text"/>
            </w:pPr>
            <w:r>
              <w:t xml:space="preserve">List </w:t>
            </w:r>
            <w:r>
              <w:t xml:space="preserve">Projects and Skills </w:t>
            </w:r>
            <w:r>
              <w:t xml:space="preserve">available on </w:t>
            </w:r>
          </w:p>
          <w:p w14:paraId="2E96F703" w14:textId="11CB0856" w:rsidR="005A5887" w:rsidRDefault="005A5887" w:rsidP="005A5887">
            <w:pPr>
              <w:pStyle w:val="Text"/>
            </w:pPr>
            <w:hyperlink r:id="rId13" w:history="1">
              <w:r>
                <w:rPr>
                  <w:rStyle w:val="Hyperlink"/>
                  <w:color w:val="7F7F7F" w:themeColor="text1" w:themeTint="80"/>
                </w:rPr>
                <w:t>https://github.com/AstroCoding</w:t>
              </w:r>
            </w:hyperlink>
          </w:p>
          <w:p w14:paraId="722FFC4C" w14:textId="77777777" w:rsidR="000E1D44" w:rsidRDefault="000E1D44" w:rsidP="005A5887">
            <w:pPr>
              <w:pStyle w:val="TextRight"/>
            </w:pPr>
          </w:p>
        </w:tc>
      </w:tr>
      <w:tr w:rsidR="00E3110A" w14:paraId="59C3BEE8" w14:textId="77777777" w:rsidTr="00E3110A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DD17FF3" w14:textId="77777777" w:rsidR="00E3110A" w:rsidRDefault="00E3110A" w:rsidP="00E3110A">
            <w:pPr>
              <w:pStyle w:val="Heading2"/>
              <w:jc w:val="right"/>
            </w:pPr>
            <w:r>
              <w:t>Other Key Skills</w:t>
            </w:r>
          </w:p>
          <w:p w14:paraId="21144050" w14:textId="54F53437" w:rsidR="00E3110A" w:rsidRDefault="00E3110A" w:rsidP="00E3110A">
            <w:pPr>
              <w:pStyle w:val="TextRight"/>
              <w:numPr>
                <w:ilvl w:val="0"/>
                <w:numId w:val="8"/>
              </w:numPr>
            </w:pPr>
            <w:r>
              <w:t>Fast and Effective learner</w:t>
            </w:r>
          </w:p>
          <w:p w14:paraId="5DE11332" w14:textId="4EC89C41" w:rsidR="00E3110A" w:rsidRDefault="00E3110A" w:rsidP="00E3110A">
            <w:pPr>
              <w:pStyle w:val="TextRight"/>
              <w:numPr>
                <w:ilvl w:val="0"/>
                <w:numId w:val="8"/>
              </w:numPr>
            </w:pPr>
            <w:r>
              <w:t>Good Pattern Matching Skills</w:t>
            </w:r>
          </w:p>
          <w:p w14:paraId="373F1D79" w14:textId="77777777" w:rsidR="00E3110A" w:rsidRDefault="00E3110A" w:rsidP="00E3110A">
            <w:pPr>
              <w:pStyle w:val="TextRight"/>
              <w:numPr>
                <w:ilvl w:val="0"/>
                <w:numId w:val="8"/>
              </w:numPr>
            </w:pPr>
            <w:r>
              <w:t>Graphic Design Experience using Adobe Suite</w:t>
            </w:r>
          </w:p>
          <w:p w14:paraId="28A6E501" w14:textId="10F3DC94" w:rsidR="00E3110A" w:rsidRPr="00E3110A" w:rsidRDefault="00E3110A" w:rsidP="00E3110A">
            <w:pPr>
              <w:pStyle w:val="TextRight"/>
              <w:numPr>
                <w:ilvl w:val="0"/>
                <w:numId w:val="8"/>
              </w:numPr>
            </w:pPr>
            <w:r>
              <w:t>Microsoft Office Experience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EF45FE4DD9324E29A5FCFBFB6E1E51E0"/>
              </w:placeholder>
              <w:temporary/>
              <w:showingPlcHdr/>
              <w15:appearance w15:val="hidden"/>
              <w:text/>
            </w:sdtPr>
            <w:sdtContent>
              <w:p w14:paraId="6059734E" w14:textId="77777777" w:rsidR="00E3110A" w:rsidRDefault="00E3110A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1059FF2B" w14:textId="77777777" w:rsidR="00E3110A" w:rsidRDefault="00E3110A" w:rsidP="00E3110A">
            <w:pPr>
              <w:pStyle w:val="TextRight"/>
            </w:pPr>
            <w:r>
              <w:t xml:space="preserve">Professor Nicholas Moore | McMaster University | </w:t>
            </w:r>
            <w:hyperlink r:id="rId14" w:history="1">
              <w:r w:rsidRPr="00E105A9">
                <w:rPr>
                  <w:rStyle w:val="Hyperlink"/>
                  <w:color w:val="80865A" w:themeColor="accent3" w:themeShade="BF"/>
                </w:rPr>
                <w:t>moorenc@mcmaster.ca</w:t>
              </w:r>
            </w:hyperlink>
            <w:r>
              <w:t xml:space="preserve"> | (</w:t>
            </w:r>
            <w:r w:rsidRPr="00E3110A">
              <w:t>905</w:t>
            </w:r>
            <w:r>
              <w:t xml:space="preserve">) </w:t>
            </w:r>
            <w:r w:rsidRPr="00E3110A">
              <w:t>317-6249</w:t>
            </w:r>
          </w:p>
          <w:p w14:paraId="02018BBA" w14:textId="77777777" w:rsidR="00E3110A" w:rsidRDefault="00E3110A" w:rsidP="00E3110A">
            <w:pPr>
              <w:pStyle w:val="TextRight"/>
            </w:pPr>
          </w:p>
          <w:p w14:paraId="5869C374" w14:textId="3EF2C1CC" w:rsidR="00E3110A" w:rsidRDefault="00E3110A" w:rsidP="00E3110A">
            <w:pPr>
              <w:pStyle w:val="TextRight"/>
            </w:pPr>
            <w:r>
              <w:t xml:space="preserve">Reverend Steve Boose | Knox Presbyterian Church | </w:t>
            </w:r>
            <w:hyperlink r:id="rId15" w:history="1">
              <w:r w:rsidRPr="00E105A9">
                <w:rPr>
                  <w:rStyle w:val="Hyperlink"/>
                  <w:color w:val="80865A" w:themeColor="accent3" w:themeShade="BF"/>
                </w:rPr>
                <w:t>revboose@gmail.com</w:t>
              </w:r>
            </w:hyperlink>
            <w:r>
              <w:t xml:space="preserve"> | (905) 877–7585</w:t>
            </w:r>
          </w:p>
          <w:p w14:paraId="6C7C2CFA" w14:textId="77777777" w:rsidR="00E3110A" w:rsidRDefault="00E3110A" w:rsidP="00E3110A">
            <w:pPr>
              <w:pStyle w:val="TextRight"/>
            </w:pPr>
          </w:p>
          <w:p w14:paraId="394B6EEB" w14:textId="26B2AC3A" w:rsidR="00E3110A" w:rsidRDefault="00E3110A" w:rsidP="00E3110A">
            <w:pPr>
              <w:pStyle w:val="TextRight"/>
            </w:pPr>
            <w:r>
              <w:t xml:space="preserve">People Manager Julie Watson | McDonald’s | </w:t>
            </w:r>
            <w:hyperlink r:id="rId16" w:history="1">
              <w:r w:rsidRPr="00E105A9">
                <w:rPr>
                  <w:rStyle w:val="Hyperlink"/>
                  <w:color w:val="80865A" w:themeColor="accent3" w:themeShade="BF"/>
                </w:rPr>
                <w:t>juliewatson333@gmail.com</w:t>
              </w:r>
            </w:hyperlink>
            <w:r>
              <w:t xml:space="preserve"> | (905) 805-0088</w:t>
            </w:r>
          </w:p>
          <w:p w14:paraId="2F85E6C4" w14:textId="77777777" w:rsidR="00E3110A" w:rsidRPr="00E3110A" w:rsidRDefault="00E3110A" w:rsidP="00E3110A"/>
          <w:p w14:paraId="0BA87CAD" w14:textId="1DEB10CE" w:rsidR="00E3110A" w:rsidRDefault="00E3110A" w:rsidP="000E1D44">
            <w:pPr>
              <w:pStyle w:val="TextRight"/>
            </w:pPr>
            <w:r>
              <w:t>Sarah Hodge | Acton District High School |</w:t>
            </w:r>
            <w:r w:rsidRPr="00E105A9">
              <w:rPr>
                <w:color w:val="80865A" w:themeColor="accent3" w:themeShade="BF"/>
              </w:rPr>
              <w:t xml:space="preserve"> </w:t>
            </w:r>
            <w:hyperlink r:id="rId17" w:history="1">
              <w:r w:rsidRPr="00E105A9">
                <w:rPr>
                  <w:rStyle w:val="Hyperlink"/>
                  <w:color w:val="80865A" w:themeColor="accent3" w:themeShade="BF"/>
                </w:rPr>
                <w:t>hodges@gmail.com</w:t>
              </w:r>
            </w:hyperlink>
          </w:p>
        </w:tc>
      </w:tr>
      <w:tr w:rsidR="00E3110A" w14:paraId="0B1A06F9" w14:textId="77777777" w:rsidTr="00AC2E87">
        <w:trPr>
          <w:trHeight w:val="10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57F9DC0" w14:textId="77777777" w:rsidR="00E3110A" w:rsidRDefault="00E3110A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13F72383" w14:textId="74BAC23C" w:rsidR="00E3110A" w:rsidRPr="000E1D44" w:rsidRDefault="00E3110A" w:rsidP="0057534A">
            <w:pPr>
              <w:pStyle w:val="TextRight"/>
            </w:pPr>
          </w:p>
        </w:tc>
      </w:tr>
    </w:tbl>
    <w:p w14:paraId="008A42A5" w14:textId="77777777" w:rsidR="00C55D85" w:rsidRDefault="00C55D85"/>
    <w:sectPr w:rsidR="00C55D85" w:rsidSect="00F4501B">
      <w:footerReference w:type="default" r:id="rId18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344AC" w14:textId="77777777" w:rsidR="007C1239" w:rsidRDefault="007C1239" w:rsidP="00F316AD">
      <w:r>
        <w:separator/>
      </w:r>
    </w:p>
  </w:endnote>
  <w:endnote w:type="continuationSeparator" w:id="0">
    <w:p w14:paraId="21F76066" w14:textId="77777777" w:rsidR="007C1239" w:rsidRDefault="007C123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7FDEB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3A40D" wp14:editId="6AE9591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8DEE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B72A8" w14:textId="77777777" w:rsidR="007C1239" w:rsidRDefault="007C1239" w:rsidP="00F316AD">
      <w:r>
        <w:separator/>
      </w:r>
    </w:p>
  </w:footnote>
  <w:footnote w:type="continuationSeparator" w:id="0">
    <w:p w14:paraId="0B59D5F4" w14:textId="77777777" w:rsidR="007C1239" w:rsidRDefault="007C123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0726"/>
    <w:multiLevelType w:val="hybridMultilevel"/>
    <w:tmpl w:val="DE0E7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5AFF"/>
    <w:multiLevelType w:val="hybridMultilevel"/>
    <w:tmpl w:val="3FD685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0753B"/>
    <w:multiLevelType w:val="hybridMultilevel"/>
    <w:tmpl w:val="124C3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43584"/>
    <w:multiLevelType w:val="hybridMultilevel"/>
    <w:tmpl w:val="B4000B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30F54"/>
    <w:multiLevelType w:val="hybridMultilevel"/>
    <w:tmpl w:val="7EE46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3664"/>
    <w:multiLevelType w:val="hybridMultilevel"/>
    <w:tmpl w:val="8FB0BE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25951"/>
    <w:multiLevelType w:val="hybridMultilevel"/>
    <w:tmpl w:val="85C6A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39"/>
    <w:rsid w:val="000E1D44"/>
    <w:rsid w:val="0020696E"/>
    <w:rsid w:val="002356A2"/>
    <w:rsid w:val="002D12DA"/>
    <w:rsid w:val="003019B2"/>
    <w:rsid w:val="0034688D"/>
    <w:rsid w:val="0040233B"/>
    <w:rsid w:val="00511A6E"/>
    <w:rsid w:val="0057534A"/>
    <w:rsid w:val="005A5887"/>
    <w:rsid w:val="00605A5B"/>
    <w:rsid w:val="006C60E6"/>
    <w:rsid w:val="006E70D3"/>
    <w:rsid w:val="007B0F94"/>
    <w:rsid w:val="007C1239"/>
    <w:rsid w:val="00A77921"/>
    <w:rsid w:val="00AC2E87"/>
    <w:rsid w:val="00B575FB"/>
    <w:rsid w:val="00BA7985"/>
    <w:rsid w:val="00C1095A"/>
    <w:rsid w:val="00C357D9"/>
    <w:rsid w:val="00C55D85"/>
    <w:rsid w:val="00CA2273"/>
    <w:rsid w:val="00CD50FD"/>
    <w:rsid w:val="00D47124"/>
    <w:rsid w:val="00DD5D7B"/>
    <w:rsid w:val="00E105A9"/>
    <w:rsid w:val="00E12F4F"/>
    <w:rsid w:val="00E3110A"/>
    <w:rsid w:val="00E711D1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51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BA7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887"/>
    <w:rPr>
      <w:color w:val="F7B615" w:themeColor="hyperlink"/>
      <w:u w:val="single"/>
    </w:rPr>
  </w:style>
  <w:style w:type="paragraph" w:customStyle="1" w:styleId="Text">
    <w:name w:val="Text"/>
    <w:basedOn w:val="Normal"/>
    <w:next w:val="Normal"/>
    <w:uiPriority w:val="3"/>
    <w:qFormat/>
    <w:rsid w:val="005A5887"/>
    <w:pPr>
      <w:spacing w:line="288" w:lineRule="auto"/>
    </w:pPr>
    <w:rPr>
      <w:color w:val="404040" w:themeColor="text1" w:themeTint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5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stroCodin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1waterloomark@gmail.com" TargetMode="External"/><Relationship Id="rId17" Type="http://schemas.openxmlformats.org/officeDocument/2006/relationships/hyperlink" Target="mailto:hodges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uliewatson333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rk-j-hutchison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evboose@gmail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oorenc@mcmaster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12B15E9EF64AE4B042C675EA819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F5AC-5C33-48FF-9E87-6D31DAD57625}"/>
      </w:docPartPr>
      <w:docPartBody>
        <w:p w:rsidR="00000000" w:rsidRDefault="00237A95">
          <w:pPr>
            <w:pStyle w:val="A012B15E9EF64AE4B042C675EA819436"/>
          </w:pPr>
          <w:r w:rsidRPr="00605A5B">
            <w:t>Contact</w:t>
          </w:r>
        </w:p>
      </w:docPartBody>
    </w:docPart>
    <w:docPart>
      <w:docPartPr>
        <w:name w:val="8049EC8951C14BC085FC536FF2AE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411A-13B6-4483-9538-97DE71487416}"/>
      </w:docPartPr>
      <w:docPartBody>
        <w:p w:rsidR="00000000" w:rsidRDefault="00237A95">
          <w:pPr>
            <w:pStyle w:val="8049EC8951C14BC085FC536FF2AE33B9"/>
          </w:pPr>
          <w:r w:rsidRPr="00605A5B">
            <w:t>Objective</w:t>
          </w:r>
        </w:p>
      </w:docPartBody>
    </w:docPart>
    <w:docPart>
      <w:docPartPr>
        <w:name w:val="DDE94FD39183455E807C431E2DB4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A3E0-0C72-4D5B-ACFB-07640BBAB0DA}"/>
      </w:docPartPr>
      <w:docPartBody>
        <w:p w:rsidR="00000000" w:rsidRDefault="00237A95">
          <w:pPr>
            <w:pStyle w:val="DDE94FD39183455E807C431E2DB4E29A"/>
          </w:pPr>
          <w:r>
            <w:t>Education</w:t>
          </w:r>
        </w:p>
      </w:docPartBody>
    </w:docPart>
    <w:docPart>
      <w:docPartPr>
        <w:name w:val="EF45FE4DD9324E29A5FCFBFB6E1E5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E421-5594-48CA-8377-1055BE08CBE0}"/>
      </w:docPartPr>
      <w:docPartBody>
        <w:p w:rsidR="00000000" w:rsidRDefault="00237A95" w:rsidP="00237A95">
          <w:pPr>
            <w:pStyle w:val="EF45FE4DD9324E29A5FCFBFB6E1E51E0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95"/>
    <w:rsid w:val="0023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ED0AA80934B94A5862E7657967B2E">
    <w:name w:val="488ED0AA80934B94A5862E7657967B2E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622AB51631043728E12D4D592D49F57">
    <w:name w:val="5622AB51631043728E12D4D592D49F57"/>
  </w:style>
  <w:style w:type="paragraph" w:customStyle="1" w:styleId="1D01E48560794074A0CE2E051F8EC234">
    <w:name w:val="1D01E48560794074A0CE2E051F8EC234"/>
  </w:style>
  <w:style w:type="paragraph" w:customStyle="1" w:styleId="A012B15E9EF64AE4B042C675EA819436">
    <w:name w:val="A012B15E9EF64AE4B042C675EA81943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163B6AA749DD45A5AAD5CDECA2C0FAFD">
    <w:name w:val="163B6AA749DD45A5AAD5CDECA2C0FAFD"/>
  </w:style>
  <w:style w:type="paragraph" w:customStyle="1" w:styleId="493CFC0E11564CB5803C0E21A8295640">
    <w:name w:val="493CFC0E11564CB5803C0E21A8295640"/>
  </w:style>
  <w:style w:type="paragraph" w:customStyle="1" w:styleId="8F2DF8CCCAED46DCB8567DDD7DB04BB7">
    <w:name w:val="8F2DF8CCCAED46DCB8567DDD7DB04BB7"/>
  </w:style>
  <w:style w:type="paragraph" w:customStyle="1" w:styleId="8049EC8951C14BC085FC536FF2AE33B9">
    <w:name w:val="8049EC8951C14BC085FC536FF2AE33B9"/>
  </w:style>
  <w:style w:type="paragraph" w:customStyle="1" w:styleId="B3A399422D914B25808AD51D767436B2">
    <w:name w:val="B3A399422D914B25808AD51D767436B2"/>
  </w:style>
  <w:style w:type="paragraph" w:customStyle="1" w:styleId="DDE94FD39183455E807C431E2DB4E29A">
    <w:name w:val="DDE94FD39183455E807C431E2DB4E29A"/>
  </w:style>
  <w:style w:type="paragraph" w:customStyle="1" w:styleId="B3A3FFFC94544BDEB9EF3740E73A2E3C">
    <w:name w:val="B3A3FFFC94544BDEB9EF3740E73A2E3C"/>
  </w:style>
  <w:style w:type="paragraph" w:customStyle="1" w:styleId="FCD68A96957F45448FDCD192431B2AB6">
    <w:name w:val="FCD68A96957F45448FDCD192431B2AB6"/>
  </w:style>
  <w:style w:type="paragraph" w:customStyle="1" w:styleId="E12F342E49B84E68914D0AB83C1A6856">
    <w:name w:val="E12F342E49B84E68914D0AB83C1A6856"/>
  </w:style>
  <w:style w:type="paragraph" w:customStyle="1" w:styleId="91F2E9C6C7EB4CFF923C702B053D35C4">
    <w:name w:val="91F2E9C6C7EB4CFF923C702B053D35C4"/>
  </w:style>
  <w:style w:type="paragraph" w:customStyle="1" w:styleId="BDEE005533C243FA83D3383331E081BE">
    <w:name w:val="BDEE005533C243FA83D3383331E081BE"/>
  </w:style>
  <w:style w:type="paragraph" w:customStyle="1" w:styleId="238E6152434948ABBD158D30215588AF">
    <w:name w:val="238E6152434948ABBD158D30215588AF"/>
  </w:style>
  <w:style w:type="paragraph" w:customStyle="1" w:styleId="47D1E07B37E549A780D9FB8A96803FEE">
    <w:name w:val="47D1E07B37E549A780D9FB8A96803FEE"/>
  </w:style>
  <w:style w:type="paragraph" w:customStyle="1" w:styleId="23D66D265B6242E1B70B02E5A1CA1166">
    <w:name w:val="23D66D265B6242E1B70B02E5A1CA1166"/>
  </w:style>
  <w:style w:type="paragraph" w:customStyle="1" w:styleId="0E11C628B88B494588E7192F52BE68E5">
    <w:name w:val="0E11C628B88B494588E7192F52BE68E5"/>
  </w:style>
  <w:style w:type="paragraph" w:customStyle="1" w:styleId="7C04820919EF4595BD437C54379EC957">
    <w:name w:val="7C04820919EF4595BD437C54379EC957"/>
  </w:style>
  <w:style w:type="paragraph" w:customStyle="1" w:styleId="2491B0684CD44C8A9046B21B3018D796">
    <w:name w:val="2491B0684CD44C8A9046B21B3018D796"/>
  </w:style>
  <w:style w:type="paragraph" w:customStyle="1" w:styleId="825A8EAFEEF34D9E9BD542C334586CAA">
    <w:name w:val="825A8EAFEEF34D9E9BD542C334586CAA"/>
  </w:style>
  <w:style w:type="paragraph" w:customStyle="1" w:styleId="7D081AFEF9FA47848F19BDCC2E5FE84F">
    <w:name w:val="7D081AFEF9FA47848F19BDCC2E5FE84F"/>
  </w:style>
  <w:style w:type="paragraph" w:customStyle="1" w:styleId="0E2DA7B6ED884D4EAAA8EEDC94140761">
    <w:name w:val="0E2DA7B6ED884D4EAAA8EEDC94140761"/>
  </w:style>
  <w:style w:type="paragraph" w:customStyle="1" w:styleId="9879B077178F406AB07032C5147347C9">
    <w:name w:val="9879B077178F406AB07032C5147347C9"/>
  </w:style>
  <w:style w:type="paragraph" w:customStyle="1" w:styleId="E96449931AF9405299BF30D1E9015420">
    <w:name w:val="E96449931AF9405299BF30D1E9015420"/>
  </w:style>
  <w:style w:type="paragraph" w:customStyle="1" w:styleId="557AC90638AE45869F0001B92F2258D6">
    <w:name w:val="557AC90638AE45869F0001B92F2258D6"/>
  </w:style>
  <w:style w:type="paragraph" w:customStyle="1" w:styleId="0E0C9E6729654832A68572D2CDB3F16C">
    <w:name w:val="0E0C9E6729654832A68572D2CDB3F16C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539BE341FCCA4020AA3E48F9875D0C15">
    <w:name w:val="539BE341FCCA4020AA3E48F9875D0C15"/>
  </w:style>
  <w:style w:type="paragraph" w:customStyle="1" w:styleId="874F95F7B7F648E484EE804C8F67D7D5">
    <w:name w:val="874F95F7B7F648E484EE804C8F67D7D5"/>
  </w:style>
  <w:style w:type="paragraph" w:customStyle="1" w:styleId="F004175828CA488DBA9752F7CEEE2550">
    <w:name w:val="F004175828CA488DBA9752F7CEEE2550"/>
  </w:style>
  <w:style w:type="paragraph" w:customStyle="1" w:styleId="80D9D9BF4DC546738DDE872AD9D0D9CF">
    <w:name w:val="80D9D9BF4DC546738DDE872AD9D0D9CF"/>
  </w:style>
  <w:style w:type="paragraph" w:customStyle="1" w:styleId="89BE6B45125C4837BE5C95B2955B40DB">
    <w:name w:val="89BE6B45125C4837BE5C95B2955B40DB"/>
  </w:style>
  <w:style w:type="paragraph" w:customStyle="1" w:styleId="4BD10F1F8D1940029C3B28AACFDB670C">
    <w:name w:val="4BD10F1F8D1940029C3B28AACFDB670C"/>
    <w:rsid w:val="00237A95"/>
  </w:style>
  <w:style w:type="paragraph" w:customStyle="1" w:styleId="EF45FE4DD9324E29A5FCFBFB6E1E51E0">
    <w:name w:val="EF45FE4DD9324E29A5FCFBFB6E1E51E0"/>
    <w:rsid w:val="00237A95"/>
  </w:style>
  <w:style w:type="paragraph" w:customStyle="1" w:styleId="710D2BD05F3C4204BE0C5F112B8012E8">
    <w:name w:val="710D2BD05F3C4204BE0C5F112B8012E8"/>
    <w:rsid w:val="00237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0a79438-770d-4752-8cf5-36875127bb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781DED9CF0F4687494F42028BD432" ma:contentTypeVersion="4" ma:contentTypeDescription="Create a new document." ma:contentTypeScope="" ma:versionID="a904c97b70b5b7939d24e080bdec7a70">
  <xsd:schema xmlns:xsd="http://www.w3.org/2001/XMLSchema" xmlns:xs="http://www.w3.org/2001/XMLSchema" xmlns:p="http://schemas.microsoft.com/office/2006/metadata/properties" xmlns:ns3="90a79438-770d-4752-8cf5-36875127bbbe" targetNamespace="http://schemas.microsoft.com/office/2006/metadata/properties" ma:root="true" ma:fieldsID="89bdc6ce9480f833a8b12e412d1eea5f" ns3:_="">
    <xsd:import namespace="90a79438-770d-4752-8cf5-36875127b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9438-770d-4752-8cf5-36875127b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90a79438-770d-4752-8cf5-36875127bbb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D84A0-A6EB-4E38-B2AE-ED39BB603D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4EBA20-846D-43DB-B6B3-C0015E54E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9438-770d-4752-8cf5-36875127b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2020-11-15T04:39:00Z</dcterms:created>
  <dcterms:modified xsi:type="dcterms:W3CDTF">2020-11-15T04:39:00Z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0x0101009EE781DED9CF0F4687494F42028BD432</vt:lpwstr>
  </property>
</Properties>
</file>